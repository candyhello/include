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LAMP:Linux+Apache+MySQL+PHP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mysql-server  mysql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/usr/bin/mysql  /usr/bin/mysqladmin  /etc/init.d/mysqld  /etc/my.cnf  /var/lib/mysql/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①/etc/init.d/mysqld start/restart/stop/status  service mysqld start/restart/stop/status  chkconfig mysqld on/off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②mysqladmin -u </w:t>
      </w:r>
      <w:r>
        <w:rPr>
          <w:rFonts w:hint="default"/>
          <w:sz w:val="24"/>
          <w:szCs w:val="24"/>
          <w:lang w:val="en-US" w:eastAsia="zh-CN"/>
        </w:rPr>
        <w:t>root</w:t>
      </w:r>
      <w:r>
        <w:rPr>
          <w:rFonts w:hint="eastAsia"/>
          <w:sz w:val="24"/>
          <w:szCs w:val="24"/>
          <w:lang w:val="en-US" w:eastAsia="zh-CN"/>
        </w:rPr>
        <w:t xml:space="preserve"> -h host -p </w:t>
      </w:r>
      <w:r>
        <w:rPr>
          <w:rFonts w:hint="eastAsia"/>
          <w:i/>
          <w:iCs/>
          <w:sz w:val="24"/>
          <w:szCs w:val="24"/>
          <w:lang w:val="en-US" w:eastAsia="zh-CN"/>
        </w:rPr>
        <w:t>password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password</w:t>
      </w:r>
      <w:r>
        <w:rPr>
          <w:rFonts w:hint="eastAsia"/>
          <w:sz w:val="24"/>
          <w:szCs w:val="24"/>
          <w:lang w:val="en-US" w:eastAsia="zh-CN"/>
        </w:rPr>
        <w:t xml:space="preserve"> new_password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mysql -u </w:t>
      </w:r>
      <w:r>
        <w:rPr>
          <w:rFonts w:hint="default"/>
          <w:sz w:val="24"/>
          <w:szCs w:val="24"/>
          <w:lang w:val="en-US" w:eastAsia="zh-CN"/>
        </w:rPr>
        <w:t>root</w:t>
      </w:r>
      <w:r>
        <w:rPr>
          <w:rFonts w:hint="eastAsia"/>
          <w:sz w:val="24"/>
          <w:szCs w:val="24"/>
          <w:lang w:val="en-US" w:eastAsia="zh-CN"/>
        </w:rPr>
        <w:t xml:space="preserve"> -h host -p </w:t>
      </w:r>
      <w:r>
        <w:rPr>
          <w:rFonts w:hint="eastAsia"/>
          <w:i/>
          <w:iCs/>
          <w:sz w:val="24"/>
          <w:szCs w:val="24"/>
          <w:lang w:val="en-US" w:eastAsia="zh-CN"/>
        </w:rPr>
        <w:t>password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③cmd:net start service_name  net stop service_name  netstat -ano  tasklist /svc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httpd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/usr/sbin/httpd  /etc/init.d/httpd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/etc/httpd/conf/httpd.conf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i/>
          <w:iCs/>
          <w:sz w:val="24"/>
          <w:szCs w:val="24"/>
          <w:lang w:val="en-US" w:eastAsia="zh-CN"/>
        </w:rPr>
        <w:t>/etc/httpd/conf.d/xx.conf  /usr/lib/httpd/modules/xx.so</w:t>
      </w:r>
      <w:r>
        <w:rPr>
          <w:rFonts w:hint="eastAsia"/>
          <w:sz w:val="24"/>
          <w:szCs w:val="24"/>
          <w:lang w:val="en-US" w:eastAsia="zh-CN"/>
        </w:rPr>
        <w:t xml:space="preserve">  /var/log/httpd/  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/var/www/html/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/etc/init.d/httpd start/restart/stop/status  service httpd start/restart/stop/status  chkconfig httpd on/off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4.configuration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AddType application/x-httpd-php .php .phtml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DirectoryIndex index.php index.html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mod_php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  php-mysql  php-mbstring  php-gd  php-devel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/etc/httpd/conf.d/php.conf  /usr/lib/httpd/modules/libphp5.so  /etc/php.ini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/etc/php.d/xx.ini  /usr/lib/php/modules/xx.so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LNMP:</w:t>
      </w:r>
      <w:r>
        <w:rPr>
          <w:rFonts w:hint="eastAsia"/>
          <w:b/>
          <w:bCs/>
          <w:sz w:val="24"/>
          <w:szCs w:val="24"/>
          <w:lang w:val="en-US" w:eastAsia="zh-CN"/>
        </w:rPr>
        <w:t>Linux+Nginx+MySQL+PHP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nginx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1.tarball/package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nginx.tar.gz  pcre  pcre-devel  zlib  zlib-devel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prefix/sbin/nginx  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prefix/conf/nginx.conf  prefix/conf/fastcgi.conf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prefix/log/  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prefix/html/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3.command</w:t>
      </w:r>
      <w:bookmarkStart w:id="0" w:name="_GoBack"/>
      <w:bookmarkEnd w:id="0"/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yum groupinstall Development tools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4.configuration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nginx.conf:remove # before php paragraph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fastcgi_param  SCRIPT_FILENAME    /scripts$fastcgi_script_name;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fastcgi_param  SCRIPT_FILENAME    $document_root$fastcgi_script_name;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fastcgi.conf:add to head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fastcgi_param  SCRIPT_FILENAME    $document_root$fastcgi_script_name;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php-fpm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1.package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php-fpm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2.file structure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/usr/sbin/php-fpm  /etc/init.d/php-fpm  /etc/php-fpm.conf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3.command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/etc/init.d/php-fpm start/restart/stop/status  service php-fpm start/restart/stop/status  chkconfig php-fpm on/off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mod_php(depend on httpd)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mysql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703028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Strong"/>
    <w:basedOn w:val="4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1193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2013-10-13T12:15:00Z</dcterms:created>
  <dc:creator>lenovo</dc:creator>
  <cp:lastModifiedBy>Bazooka</cp:lastModifiedBy>
  <dcterms:modified xsi:type="dcterms:W3CDTF">2015-10-17T14:09:03Z</dcterms:modified>
  <dc:title>Apache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