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LAMP:Linux+Apache+MySQL+PHP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mysql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1.package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mysql-server  mysql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2.file structure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/usr/bin/mysql  /usr/bin/mysqladmin  /etc/init.d/mysqld  /etc/my.cnf  /var/lib/mysql/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3.command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①/etc/init.d/mysqld start/restart/stop/status  service mysqld start/restart/stop/status  chkconfig mysqld on/off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②mysqladmin -u username -h host -p </w:t>
      </w:r>
      <w:r>
        <w:rPr>
          <w:rFonts w:hint="eastAsia"/>
          <w:i/>
          <w:iCs/>
          <w:sz w:val="24"/>
          <w:szCs w:val="24"/>
          <w:lang w:val="en-US" w:eastAsia="zh-CN"/>
        </w:rPr>
        <w:t>password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sz w:val="24"/>
          <w:szCs w:val="24"/>
          <w:lang w:val="en-US" w:eastAsia="zh-CN"/>
        </w:rPr>
        <w:t>password</w:t>
      </w:r>
      <w:r>
        <w:rPr>
          <w:rFonts w:hint="eastAsia"/>
          <w:sz w:val="24"/>
          <w:szCs w:val="24"/>
          <w:lang w:val="en-US" w:eastAsia="zh-CN"/>
        </w:rPr>
        <w:t xml:space="preserve"> new_password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mysql -u username -h host -p </w:t>
      </w:r>
      <w:r>
        <w:rPr>
          <w:rFonts w:hint="eastAsia"/>
          <w:i/>
          <w:iCs/>
          <w:sz w:val="24"/>
          <w:szCs w:val="24"/>
          <w:lang w:val="en-US" w:eastAsia="zh-CN"/>
        </w:rPr>
        <w:t>password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Chars="0" w:right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③cmd:net start service_name  net stop service_name  netstat -ano  tasklist /svc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apache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1.package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httpd  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2.file structure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/usr/sbin/httpd  /etc/init.d/httpd  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/etc/httpd/conf/httpd.conf  </w:t>
      </w:r>
      <w:r>
        <w:rPr>
          <w:rFonts w:hint="eastAsia"/>
          <w:i/>
          <w:iCs/>
          <w:sz w:val="24"/>
          <w:szCs w:val="24"/>
          <w:lang w:val="en-US" w:eastAsia="zh-CN"/>
        </w:rPr>
        <w:t>/etc/httpd/conf.d/xx.conf  /usr/lib/httpd/modules/xx.so</w:t>
      </w:r>
      <w:r>
        <w:rPr>
          <w:rFonts w:hint="eastAsia"/>
          <w:sz w:val="24"/>
          <w:szCs w:val="24"/>
          <w:lang w:val="en-US" w:eastAsia="zh-CN"/>
        </w:rPr>
        <w:t xml:space="preserve">  /var/log/httpd/  /var/www/html/ 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3.command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/etc/init.d/httpd start/restart/stop/status  service httpd start/restart/stop/status  chkconfig httpd on/off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4.configuration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LoadModule  AddType  Listen  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 xml:space="preserve">NameVirtualHost  &lt;VirtualHost&gt;  ServerName  DocumentRoot  Alias  &lt;Directory&gt;  Options  DirectoryIndex  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mod_php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1.package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php  php-mysql  php-mbstring  php-gd  php-devel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2.file structure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/etc/httpd/conf.d/php.conf  /usr/lib/httpd/modules/libphp5.so  /etc/php.ini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>/etc/php.d/xx.ini  /usr/lib/php/modules/xx.so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LNMP:</w:t>
      </w:r>
      <w:r>
        <w:rPr>
          <w:rFonts w:hint="eastAsia"/>
          <w:b/>
          <w:bCs/>
          <w:sz w:val="24"/>
          <w:szCs w:val="24"/>
          <w:lang w:val="en-US" w:eastAsia="zh-CN"/>
        </w:rPr>
        <w:t>Linux+Nginx+MySQL+PHP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nginx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1.tarball/package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nginx.tar.gz  pcre  pcre-devel  zlib  zlib-devel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2.file structure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prefix/sbin/nginx  prefix/conf/nginx.conf  prefix/conf/fastcgi.conf  prefix/log/  prefix/html/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3.command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yum groupinstall Development tools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/>
          <w:bCs/>
          <w:i/>
          <w:iCs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4.configuration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nginx.conf:remove # before php paragraph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fastcgi_param  SCRIPT_FILENAME    /scripts$fastcgi_script_name;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fastcgi_param  SCRIPT_FILENAME    $document_root$fastcgi_script_name;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fastcgi.conf:add to head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fastcgi_param  SCRIPT_FILENAME    $document_root$fastcgi_script_name;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php-fpm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1.package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php-fpm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2.file structure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/usr/sbin/php-fpm  /etc/init.d/php-fpm  /etc/php-fpm.conf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3.command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/etc/init.d/php-fpm start/restart/stop/status  service php-fpm start/restart/stop/status  chkconfig php-fpm on/off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mod_php(depend on httpd)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mysql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iPriority w:val="0"/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3</Pages>
  <Words>0</Words>
  <Characters>1193</Characters>
  <Lines>0</Lines>
  <Paragraphs>0</Paragraphs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2013-10-13T12:15:00Z</dcterms:created>
  <dc:creator>lenovo</dc:creator>
  <cp:lastModifiedBy>Administrator</cp:lastModifiedBy>
  <dcterms:modified xsi:type="dcterms:W3CDTF">2014-02-19T15:31:38Z</dcterms:modified>
  <dc:title>Apache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