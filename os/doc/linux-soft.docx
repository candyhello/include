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1.package: tarball(tar.gz)   platform:all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 --prefix=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/usr/local</w:t>
      </w:r>
      <w:r>
        <w:rPr>
          <w:rFonts w:hint="eastAsia"/>
          <w:sz w:val="24"/>
          <w:szCs w:val="24"/>
          <w:lang w:val="en-US" w:eastAsia="zh-CN"/>
        </w:rPr>
        <w:t xml:space="preserve">  make  make install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2.package:rpm   platform:redhat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①/etc/yum.repos.d/xx.repo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②yum makecache  yum update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③yum search keyword  yum install pkg  yum remove pkg  rpm -ivh /path/xx.rpm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④rpm -qa  rpm -ql pkg  rpm -qf /xx/xx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3.package:rpm   platform:suse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①/etc/zypp/repos.d/xx.repo  zypper repos/lr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②zypper refresh/ref  zypper clean  zypper update/up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③zypper search/se keyword  zypper install/in pkg  zypper remove/rm pkg  rpm -ivh /path/xx.rpm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④rpm -qa  rpm -ql pkg  rpm-qf /xx/xx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4.package:deb   platform:debian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①/etc/apt/sources.list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②apt-get update  apt-get upgrade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③apt-cache search keyword  apt-get install pkg  apt-get remove pkg  dpkg -i /path/xx.deb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④dpkg -l  dpkg -L pkg  dpkg -S /xx/xx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5.package:tar.bz2   platform:gentoo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①/usr/portage/pkg_a/pkg_b/xx.ebuild  /usr/portage/distfiles/xx.tar.bz2  /etc/portage/make.conf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②emerge-webrsync  emerge --sync  emerge --update --ask @world (--deep)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③emerge --search keyword  emerge pkg  emerge --unmerge pkg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④gentoolkit: equery list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equery files pkg  equery belongs /xx/xx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6.package:pkg.tar.xz   platform:archlinux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①/etc/pacman.conf(repository)  /etc/pacman.d/mirrorlist  /var/cache/pacman/pkg/xx.pkg.tar.xz  /var/lib/pacman/local/xx  /var/lib/pacman/sync/xx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②pacman -Syy  pacman -Syu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③pacman -Ss keyword  pacman -S pkg  pacman -R pkg  pacman -U /path/xx.pkg.tar.xz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④pacman -Q  pacman -Ql pkg  pacman -Qo /xx/xx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7.package:txz   platform:slackware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①/var/log/packages/xx(information)  /var/log/script/xx(script)  /var/log/removed_packages/xx(information)  /var/log/removed_scripts/xx(script)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②installpkg /path/xx.txz  removepkg pkg  upgradepkg /path/xx.txz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compilation toolchain</w:t>
      </w:r>
    </w:p>
    <w:p>
      <w:pPr>
        <w:spacing w:line="360" w:lineRule="auto"/>
        <w:jc w:val="left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①make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②gcc  g++  binutils  gdb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③headers of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kernel: redhat - kernel-devel  debain - linux-headers-$(uname -r)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/usr/src/linux-$(uname -r)/xx  /usr/src/linux-$(uname -r)/include/xx  /lib/modules/$(uname -r)/kernel/xx.ko  /lib/modules/$(uname -r)/build/xx (reference)  /lib/modules/$(uname -r)/source/xx (reference)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2014-06-10T11:00:16Z</dcterms:modified>
  <dc:title>1.package: xx.tar.gz(tarball) 	platform:all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