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red hat package(rpm)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1.rpm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①rpm -ivh pkg.rpm  rpm -e pkg_name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②rpm -q  rpm -qa  rpm -qi(information)  rpm -ql(list)  rpm -qd(document)  rpm -qc(configure)  rpm -qs(status)  rpm -qp(package)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③rpm --import /path/RPM-GPG-KEY-XX</w:t>
      </w:r>
      <w:bookmarkStart w:id="0" w:name="_GoBack"/>
      <w:bookmarkEnd w:id="0"/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2.yum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①yum repolist  /etc/yum.repos.d/xx.repo  yum makecache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②yum list  yum grouplist  yum install  yum groupinstall  yum remove  yum groupremove  yum search  yum -y update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ubuntu package(deb)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1.dpkg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①dpkg -l  dpkg -s pkg_name  dpkg -L pkg_name  dpkg -S file_name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②dpkg -I pkg.deb  dpkg -c pkg.deb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③dpkg -i pkg.deb  dpkg -r pkg_name  dpkg -P pkg_name  dpkg -reconfigure pkg_name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2.apt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①apt repository  /etc/apt/sources.list  apt-cdrom ident  apt-cdrom add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②apt-cache stats  apt-cache search keyword  apt-cache show pkg_name  apt-cache showsrc pkg_name  apt-cache depends pkg_name  apt-cache rdepends pkg_name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③apt-get update  apt-get upgrade  apt-get clean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④apt-get -f install  apt-get install pkg_name  apt-get --reinstall install pkg_name   apt-get remove pkg_name  apt-get --purge remove pkg_name  apt-get source pkg_name  apt-get build-dep pkg_name  apt-get autoremove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⑤apt-file update  apt-file list pkg_name  apt-file search file_name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suse package(rpm)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1.rpm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①rpm -ivh pkg.rpm  rpm -e pkg_name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②rpm -q  rpm -qa  rpm -qi(information)  rpm -ql(list)  rpm -qd(document)  rpm -qc(configure)  rpm -qs(status)  rpm -qp(package)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2.zypper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①zypper help/?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/>
          <w:sz w:val="24"/>
          <w:szCs w:val="24"/>
          <w:lang w:val="en-US" w:eastAsia="zh-CN"/>
        </w:rPr>
        <w:t>zypper repos/lr  zypper addrepo/ar -f baseurl alias  zypper removerepo/rr alias   zypper modifyrepo/mr --enable/--disable alias  /etc/zypp/repos.d/xx(alias).repo  name=  baseurl=  zypper refresh/ref  zypper clean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③zypper search/se keyword　　zypper info/if pkg_name　　zypper install/in pkg_name　　zyppe source-install/si pkg_name　　zypper remove/rm pkg_name   zypper update/up pkg_name　　zypper update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3.yast&amp;YOU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yast（yet another setup tool）YOU(yast online update)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yast -h/--help  yast -i/--install pkg_name  yast --remove pkg_name  yast --update pkg_name  yast -l/--list(list modules)  yast mod_name help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software source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centos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①/etc/yum.repos.d/xx.repo  /etc/pki/rpm-gpg/RPM-GPG-KEY-xx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②http://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mirror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/centos/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releasever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repo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basearch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③[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repo_id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]  name=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repo_name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mirrorlist=http://mirrorlist.centos.org/?release=$releasever&amp;arch=$basearch&amp;repo=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repo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baseurl=http://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mirror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/centos//$releasever/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repo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/$basearch/  gpgcheck=1  gpgkey=http://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mirror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/centos/RPM-GPG-KEY-xx  or  file:///etc/pki/rpm-gpg/RPM-GPG-KEY-xx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ubuntu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①/etc/apt/sources.list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②http://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mirror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/ubuntu/dists/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releasever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category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③deb http://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mirror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/ubuntu/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releasever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categorys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deb-src http://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mirror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/ubuntu/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releasever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categorys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0</Words>
  <Characters>1632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2014-01-05T06:50:00Z</dcterms:created>
  <dc:creator>lenovo</dc:creator>
  <cp:lastModifiedBy>Administrator</cp:lastModifiedBy>
  <dcterms:modified xsi:type="dcterms:W3CDTF">2014-02-25T09:42:42Z</dcterms:modified>
  <dc:title>red hat package(rpm)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