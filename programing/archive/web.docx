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1.web application architecture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browser(html/css/javascript) | server(script)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  <w:t>2.http communication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①http url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②http request packet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method</w:t>
      </w:r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2"/>
          <w:lang w:val="en-US" w:eastAsia="zh-CN"/>
        </w:rPr>
        <w:t>request-uri</w:t>
      </w:r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 http-version | request-header:value  |  request-data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③http response packet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http-version status-code reason-phrase | response-header:value  |  response-data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method:get post put delete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  <w:t>3.source code/program structure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4.web language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presentation layer:</w:t>
      </w:r>
      <w:r>
        <w:rPr>
          <w:rFonts w:hint="eastAsia"/>
          <w:b w:val="0"/>
          <w:bCs w:val="0"/>
          <w:sz w:val="24"/>
          <w:szCs w:val="22"/>
          <w:u w:val="single" w:color="auto"/>
          <w:lang w:val="en-US" w:eastAsia="zh-CN"/>
        </w:rPr>
        <w:t>html css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business layer:</w:t>
      </w:r>
      <w:r>
        <w:rPr>
          <w:rFonts w:hint="eastAsia"/>
          <w:b w:val="0"/>
          <w:bCs w:val="0"/>
          <w:sz w:val="24"/>
          <w:szCs w:val="22"/>
          <w:u w:val="single" w:color="auto"/>
          <w:lang w:val="en-US" w:eastAsia="zh-CN"/>
        </w:rPr>
        <w:t xml:space="preserve">javascript flex/acrionscript php jsp/servlet 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2"/>
          <w:u w:val="single" w:color="auto"/>
          <w:lang w:val="en-US" w:eastAsia="zh-CN"/>
        </w:rPr>
        <w:t>python ruby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u w:val="single" w:color="auto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data layer:</w:t>
      </w:r>
      <w:r>
        <w:rPr>
          <w:rFonts w:hint="eastAsia"/>
          <w:b w:val="0"/>
          <w:bCs w:val="0"/>
          <w:sz w:val="24"/>
          <w:szCs w:val="22"/>
          <w:u w:val="single" w:color="auto"/>
          <w:lang w:val="en-US" w:eastAsia="zh-CN"/>
        </w:rPr>
        <w:t>sql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5.language framework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①data type:null numeric boolean </w:t>
      </w:r>
      <w:r>
        <w:rPr>
          <w:rFonts w:hint="eastAsia"/>
          <w:b/>
          <w:bCs/>
          <w:sz w:val="24"/>
          <w:szCs w:val="22"/>
          <w:lang w:val="en-US" w:eastAsia="zh-CN"/>
        </w:rPr>
        <w:t>string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②operators-expression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③flow control:select statement loop statement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④preprocessor/exception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⑤constant variable array reference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⑥function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⑦class-object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  <w:t>6.language API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gui/event(message)/handler graphic file database threading/forking/asynchronous I/O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network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7.page presentation layer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container/element/node(tag&amp;name&amp;id&amp;class&amp;attribute&amp;style&amp;event)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802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2013-12-11T14:11:00Z</dcterms:created>
  <dc:creator>lenovo</dc:creator>
  <cp:lastModifiedBy>Administrator</cp:lastModifiedBy>
  <dcterms:modified xsi:type="dcterms:W3CDTF">2014-03-14T13:23:41Z</dcterms:modified>
  <dc:title>1.web language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