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numId w:val="0"/>
        </w:numPr>
        <w:spacing w:line="360" w:lineRule="auto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1.php API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cookie/session graphic file database network</w:t>
      </w:r>
    </w:p>
    <w:p>
      <w:pPr>
        <w:numPr>
          <w:numId w:val="0"/>
        </w:num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2.key point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①string output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single quote-string output  double quote-analytic output  dot-string connect  comma-delimiter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②redirection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Header("Location:url");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③refresh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Header("Refresh:time;url=url");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&lt;meta http-equiv="refresh" content="time;url=url"&gt;&lt;/meta&gt;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④webpage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allow_url_fopen=On  echo readfile("url");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⑤stream output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$file_name="xxx";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$file_dir="xxx";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$file=fopen($file_dir.$file_name,"r/rb");  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Header("Content-type:application/octet-stream");  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Header("Content-Disposition:attachment/inline;filename=".$file_name);  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Header("Accept-Ranges:bytes" );  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Header("Accept-Length:".filesize($file_dir.$file_name));  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echo fread($file,filesize($file_dir.$file_name));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⑥file upload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php.ini - file_uploads  upload_tmp_dir  upload_max_filesize  post_max_size  max_execution_time  max_input_time  memory_limit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$_FILES[][] | move_uploaded_file()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⑦cookie&amp;session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cookie:setcookie() | $_COOKIE[]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session:session_start() | session_name() session_id() | $_SESSION[] | session_destroy() 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⑧get&amp;post</w:t>
      </w:r>
    </w:p>
    <w:p>
      <w:pPr>
        <w:numPr>
          <w:numId w:val="0"/>
        </w:numPr>
        <w:spacing w:line="360" w:lineRule="auto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3.javascript API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BOM DOM ajax(remoting) | jQuery</w:t>
      </w:r>
      <w:bookmarkStart w:id="0" w:name="_GoBack"/>
      <w:bookmarkEnd w:id="0"/>
    </w:p>
    <w:p>
      <w:pPr>
        <w:numPr>
          <w:numId w:val="0"/>
        </w:numPr>
        <w:spacing w:line="360" w:lineRule="auto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4.python API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gui/event/handler graphic file database </w:t>
      </w:r>
      <w:r>
        <w:rPr>
          <w:rFonts w:hint="eastAsia"/>
          <w:b w:val="0"/>
          <w:bCs w:val="0"/>
          <w:i/>
          <w:iCs/>
          <w:sz w:val="24"/>
          <w:szCs w:val="22"/>
          <w:lang w:val="en-US" w:eastAsia="zh-CN"/>
        </w:rPr>
        <w:t xml:space="preserve">threading/forking/asynchronous I/O </w:t>
      </w:r>
      <w:r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  <w:t xml:space="preserve">network </w:t>
      </w:r>
    </w:p>
    <w:p>
      <w:pPr>
        <w:numPr>
          <w:numId w:val="0"/>
        </w:numPr>
        <w:spacing w:line="360" w:lineRule="auto"/>
        <w:jc w:val="left"/>
        <w:rPr>
          <w:rFonts w:hint="eastAsia"/>
          <w:b/>
          <w:bCs/>
          <w:i/>
          <w:iCs/>
          <w:sz w:val="24"/>
          <w:szCs w:val="22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2"/>
          <w:lang w:val="en-US" w:eastAsia="zh-CN"/>
        </w:rPr>
        <w:t>5.ruby API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  <w:t xml:space="preserve">file database </w:t>
      </w:r>
      <w:r>
        <w:rPr>
          <w:rFonts w:hint="eastAsia"/>
          <w:b w:val="0"/>
          <w:bCs w:val="0"/>
          <w:i/>
          <w:iCs/>
          <w:sz w:val="24"/>
          <w:szCs w:val="22"/>
          <w:lang w:val="en-US" w:eastAsia="zh-CN"/>
        </w:rPr>
        <w:t xml:space="preserve">threading/forking/asynchronous I/O </w:t>
      </w:r>
      <w:r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  <w:t>network</w:t>
      </w:r>
    </w:p>
    <w:p>
      <w:pPr>
        <w:numPr>
          <w:numId w:val="0"/>
        </w:numPr>
        <w:spacing w:line="360" w:lineRule="auto"/>
        <w:jc w:val="left"/>
        <w:rPr>
          <w:rFonts w:hint="eastAsia"/>
          <w:b/>
          <w:bCs/>
          <w:i/>
          <w:iCs/>
          <w:sz w:val="24"/>
          <w:szCs w:val="22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2"/>
          <w:lang w:val="en-US" w:eastAsia="zh-CN"/>
        </w:rPr>
        <w:t>6.actionscript API</w:t>
      </w:r>
    </w:p>
    <w:p>
      <w:pPr>
        <w:numPr>
          <w:numId w:val="0"/>
        </w:num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  <w:t>flex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2013-12-14T11:35:00Z</dcterms:created>
  <dc:creator>lenovo</dc:creator>
  <cp:lastModifiedBy>lenovo</cp:lastModifiedBy>
  <dcterms:modified xsi:type="dcterms:W3CDTF">2014-01-16T08:50:42Z</dcterms:modified>
  <dc:title>1.php handle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