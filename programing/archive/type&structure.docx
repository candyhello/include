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structure         type         structure         type         type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pointer            *           constant         void 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pointer array       &amp;           variable         num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reference                       array           bool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reference array                                  char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struct           struct_type    struct   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object           class         class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enum            enum_type    enum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⑴type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1.struct_type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definition:struct struct_type_name{struct_body:data}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call:struct_type_name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2.class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definition:class class_name{class_body:data-attribute behavior-method}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class subclass_name:derived_way base_class{subclass_body:data-attribute behavior-method}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call:class_name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enum_type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definition:enum enum_type_name{enumerator=value}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call:enum_type_name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⑵</w:t>
      </w:r>
      <w:r>
        <w:rPr>
          <w:rFonts w:hint="eastAsia"/>
          <w:b/>
          <w:bCs/>
          <w:sz w:val="24"/>
          <w:szCs w:val="24"/>
          <w:lang w:val="en-US" w:eastAsia="zh-CN"/>
        </w:rPr>
        <w:t>basic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eastAsia="宋体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1.constant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 w:eastAsia="宋体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definition:const data_type const_name=value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call:const_name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2.variable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definition:data_type var_name=value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call:var_name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3.array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definition:data_type array_name[index/key]={values}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call:array_name[index/key]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highlight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2"/>
          <w:highlight w:val="none"/>
          <w:lang w:val="en-US" w:eastAsia="zh-CN"/>
        </w:rPr>
        <w:t>4.struct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definition:struct_type_name struct_name={arguments}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call:struct_name.member_name struct_name-&gt;member_name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5.object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definition:</w:t>
      </w:r>
      <w:r>
        <w:rPr>
          <w:rFonts w:hint="eastAsia"/>
          <w:sz w:val="24"/>
          <w:szCs w:val="22"/>
          <w:lang w:val="en-US" w:eastAsia="zh-CN"/>
        </w:rPr>
        <w:t>class_name object_name(constructor_arguments)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call:object_name.member_name object_name-&gt;member_name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6.struct array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definition:struct_type_name array_name[index/key]=</w:t>
      </w:r>
      <w:r>
        <w:rPr>
          <w:rFonts w:hint="eastAsia"/>
          <w:sz w:val="24"/>
          <w:szCs w:val="22"/>
          <w:lang w:val="en-US" w:eastAsia="zh-CN"/>
        </w:rPr>
        <w:t>{arguments}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call:array_name[index/key].member_name array_name[index/key]-&gt;member_name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7.object array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definition:class_name array_name[index/key]=</w:t>
      </w:r>
      <w:r>
        <w:rPr>
          <w:rFonts w:hint="eastAsia"/>
          <w:sz w:val="24"/>
          <w:szCs w:val="22"/>
          <w:lang w:val="en-US" w:eastAsia="zh-CN"/>
        </w:rPr>
        <w:t>{constructor_arguments}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call:array_name[index/key].member_name array_name[index/key]-&gt;member_name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8.enum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definition:enum_type_name enum_name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call:enum_name=enumerator~value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sz w:val="24"/>
          <w:szCs w:val="22"/>
          <w:lang w:val="en-US" w:eastAsia="zh-CN"/>
        </w:rPr>
        <w:t>⑶</w:t>
      </w:r>
      <w:r>
        <w:rPr>
          <w:rFonts w:hint="eastAsia"/>
          <w:b/>
          <w:bCs/>
          <w:sz w:val="24"/>
          <w:szCs w:val="22"/>
          <w:lang w:val="en-US" w:eastAsia="zh-CN"/>
        </w:rPr>
        <w:t>advance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1.pointer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definition:prefix_type * pointer_name=address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call:pointer_name *pointer_name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 xml:space="preserve">instance:constant pointer variable pointer array pointer string pointer struct pointer object pointer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2.pointer array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definition:prefix_type * array_name[index/key]={address}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i/>
          <w:iCs/>
          <w:sz w:val="24"/>
          <w:szCs w:val="22"/>
          <w:highlight w:val="yellow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call---array_name[index/key] *array_name[index/key]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3.reference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definition:prefix_type &amp; reference_name=target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call:reference_name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instance:constant reference variable reference array reference struct reference object reference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⑷function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1.function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definition:return_type function_name(input_type parameters){function_body}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call:function_name(arguments)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2.function pointer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definition:return_type * pointer_name(input_type parameters)=function_name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call:*pointer_name(arguments)</w:t>
      </w:r>
    </w:p>
    <w:p>
      <w:pPr>
        <w:spacing w:line="360" w:lineRule="auto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3.function pointer array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definition:return_type * pointer_name[index/key](input_type parameters)={function_names}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call:*pointer_name[index/key](arguments)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⑸template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1.function template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definition:template &lt;class parameters&gt; parameters_type function_name(parameters_type parameters_parameters) {parameters_function_body}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rFonts w:hint="eastAsia"/>
          <w:b w:val="0"/>
          <w:bCs w:val="0"/>
          <w:sz w:val="24"/>
          <w:szCs w:val="22"/>
          <w:lang w:val="en-US" w:eastAsia="zh-CN"/>
        </w:rPr>
        <w:t>call:function_name&lt;arguments&gt;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2"/>
          <w:highlight w:val="none"/>
          <w:lang w:val="en-US" w:eastAsia="zh-CN"/>
        </w:rPr>
      </w:pPr>
      <w:bookmarkStart w:id="0" w:name="_GoBack"/>
      <w:r>
        <w:rPr>
          <w:rFonts w:hint="eastAsia"/>
          <w:b/>
          <w:bCs/>
          <w:i w:val="0"/>
          <w:iCs w:val="0"/>
          <w:sz w:val="24"/>
          <w:szCs w:val="22"/>
          <w:highlight w:val="none"/>
          <w:lang w:val="en-US" w:eastAsia="zh-CN"/>
        </w:rPr>
        <w:t>2.class template</w:t>
      </w:r>
    </w:p>
    <w:bookmarkEnd w:id="0"/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highlight w:val="none"/>
          <w:lang w:val="en-US" w:eastAsia="zh-CN"/>
        </w:rPr>
        <w:t>definition:template &lt;class parameters&gt; class class_name{parameters_class_body}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right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2"/>
          <w:highlight w:val="no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2"/>
          <w:highlight w:val="none"/>
          <w:lang w:val="en-US" w:eastAsia="zh-CN"/>
        </w:rPr>
        <w:t>call:class_name&lt;arguments&gt;</w:t>
      </w:r>
    </w:p>
    <w:p>
      <w:pPr>
        <w:spacing w:line="360" w:lineRule="auto"/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3</Pages>
  <Words>0</Words>
  <Characters>2454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2013-11-27T05:29:00Z</dcterms:created>
  <dc:creator>lenovo</dc:creator>
  <cp:lastModifiedBy>Administrator</cp:lastModifiedBy>
  <dcterms:modified xsi:type="dcterms:W3CDTF">2014-03-14T13:14:39Z</dcterms:modified>
  <dc:title>stricture          structure           type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